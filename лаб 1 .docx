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47" w:rsidRDefault="003F0047" w:rsidP="001C70F5">
      <w:pPr>
        <w:ind w:left="708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Міністерство освіти і науки України</w:t>
      </w:r>
    </w:p>
    <w:p w:rsidR="003F0047" w:rsidRPr="001C70F5" w:rsidRDefault="003F0047">
      <w:pPr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</w:rPr>
        <w:t>Запо</w:t>
      </w:r>
      <w:r>
        <w:rPr>
          <w:b/>
          <w:i/>
          <w:sz w:val="36"/>
          <w:szCs w:val="36"/>
          <w:lang w:val="uk-UA"/>
        </w:rPr>
        <w:t>різький національний технічний університет</w:t>
      </w: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Default="003F0047">
      <w:pPr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Кафедра КНТ</w:t>
      </w: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Default="003F0047">
      <w:pPr>
        <w:rPr>
          <w:b/>
          <w:i/>
          <w:sz w:val="36"/>
          <w:szCs w:val="36"/>
          <w:lang w:val="uk-UA"/>
        </w:rPr>
      </w:pPr>
    </w:p>
    <w:p w:rsidR="003F0047" w:rsidRPr="00B21A32" w:rsidRDefault="003F0047">
      <w:pPr>
        <w:rPr>
          <w:b/>
          <w:i/>
          <w:sz w:val="36"/>
          <w:szCs w:val="36"/>
          <w:lang w:val="uk-UA"/>
        </w:rPr>
      </w:pPr>
      <w:r w:rsidRPr="00B21A32">
        <w:rPr>
          <w:b/>
          <w:i/>
          <w:sz w:val="36"/>
          <w:szCs w:val="36"/>
          <w:lang w:val="uk-UA"/>
        </w:rPr>
        <w:t xml:space="preserve">                                1 Лабораторна робота №1 </w:t>
      </w:r>
    </w:p>
    <w:p w:rsidR="003F0047" w:rsidRDefault="003F0047">
      <w:pPr>
        <w:rPr>
          <w:sz w:val="36"/>
          <w:szCs w:val="36"/>
          <w:lang w:val="uk-UA"/>
        </w:rPr>
      </w:pPr>
      <w:r w:rsidRPr="00B21A32">
        <w:rPr>
          <w:sz w:val="36"/>
          <w:szCs w:val="36"/>
          <w:lang w:val="uk-UA"/>
        </w:rPr>
        <w:t xml:space="preserve">Програмування на основі  лінійних алгоритмів та алгоритмів </w:t>
      </w:r>
      <w:r>
        <w:rPr>
          <w:sz w:val="36"/>
          <w:szCs w:val="36"/>
          <w:lang w:val="uk-UA"/>
        </w:rPr>
        <w:t xml:space="preserve">                    </w:t>
      </w:r>
      <w:r w:rsidRPr="00B21A32">
        <w:rPr>
          <w:sz w:val="36"/>
          <w:szCs w:val="36"/>
          <w:lang w:val="uk-UA"/>
        </w:rPr>
        <w:t>з розгалуженою структурою.</w:t>
      </w:r>
    </w:p>
    <w:p w:rsidR="003F0047" w:rsidRDefault="003F0047">
      <w:pPr>
        <w:rPr>
          <w:sz w:val="36"/>
          <w:szCs w:val="36"/>
          <w:lang w:val="uk-UA"/>
        </w:rPr>
      </w:pPr>
    </w:p>
    <w:p w:rsidR="003F0047" w:rsidRDefault="003F0047">
      <w:pPr>
        <w:rPr>
          <w:sz w:val="36"/>
          <w:szCs w:val="36"/>
          <w:lang w:val="uk-UA"/>
        </w:rPr>
      </w:pPr>
    </w:p>
    <w:p w:rsidR="003F0047" w:rsidRDefault="003F004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Виконав </w:t>
      </w:r>
    </w:p>
    <w:p w:rsidR="003F0047" w:rsidRDefault="003F004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Ст. гр. ФКНТз-117                                                 Маковський  Я.Р</w:t>
      </w:r>
    </w:p>
    <w:p w:rsidR="003F0047" w:rsidRDefault="003F0047">
      <w:pPr>
        <w:rPr>
          <w:sz w:val="36"/>
          <w:szCs w:val="36"/>
          <w:lang w:val="uk-UA"/>
        </w:rPr>
      </w:pPr>
    </w:p>
    <w:p w:rsidR="003F0047" w:rsidRDefault="003F004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Викладач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Львокін В.М.</w:t>
      </w:r>
    </w:p>
    <w:p w:rsidR="003F0047" w:rsidRDefault="003F0047">
      <w:pPr>
        <w:rPr>
          <w:sz w:val="36"/>
          <w:szCs w:val="36"/>
          <w:lang w:val="uk-UA"/>
        </w:rPr>
      </w:pPr>
    </w:p>
    <w:p w:rsidR="003F0047" w:rsidRDefault="003F0047">
      <w:pPr>
        <w:rPr>
          <w:sz w:val="28"/>
          <w:szCs w:val="28"/>
          <w:lang w:val="uk-UA"/>
        </w:rPr>
      </w:pPr>
    </w:p>
    <w:p w:rsidR="003F0047" w:rsidRDefault="003F0047">
      <w:pPr>
        <w:rPr>
          <w:sz w:val="28"/>
          <w:szCs w:val="28"/>
          <w:lang w:val="uk-UA"/>
        </w:rPr>
      </w:pPr>
    </w:p>
    <w:p w:rsidR="003F0047" w:rsidRDefault="003F0047">
      <w:pPr>
        <w:rPr>
          <w:sz w:val="28"/>
          <w:szCs w:val="28"/>
          <w:lang w:val="uk-UA"/>
        </w:rPr>
      </w:pPr>
    </w:p>
    <w:p w:rsidR="003F0047" w:rsidRDefault="003F00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Запоріжжя 2018</w:t>
      </w:r>
    </w:p>
    <w:p w:rsidR="003F0047" w:rsidRDefault="003F0047">
      <w:pPr>
        <w:rPr>
          <w:sz w:val="28"/>
          <w:szCs w:val="28"/>
          <w:lang w:val="uk-UA"/>
        </w:rPr>
      </w:pPr>
      <w:r w:rsidRPr="00B21A32">
        <w:rPr>
          <w:sz w:val="28"/>
          <w:szCs w:val="28"/>
          <w:lang w:val="uk-UA"/>
        </w:rPr>
        <w:t>Мета: Отримати знання і навички, необхідні для програмування з використанням лінійних алгоритмів і алгоритмів з розгалуженою структурою, та навчитися використовувати їх на практиці в процесі  розроблення програм мовою програмування С++.</w:t>
      </w:r>
    </w:p>
    <w:p w:rsidR="003F0047" w:rsidRDefault="003F0047" w:rsidP="00B21A32">
      <w:pPr>
        <w:ind w:left="3540"/>
        <w:rPr>
          <w:b/>
          <w:i/>
          <w:sz w:val="28"/>
          <w:szCs w:val="28"/>
          <w:lang w:val="uk-UA"/>
        </w:rPr>
      </w:pPr>
      <w:r w:rsidRPr="00B21A32">
        <w:rPr>
          <w:b/>
          <w:i/>
          <w:sz w:val="28"/>
          <w:szCs w:val="28"/>
          <w:lang w:val="uk-UA"/>
        </w:rPr>
        <w:t>Теор. Відомості</w: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складу кожної програми мовою С++ повинна входити головна функція </w:t>
      </w:r>
      <w:r>
        <w:rPr>
          <w:sz w:val="28"/>
          <w:szCs w:val="28"/>
          <w:lang w:val="en-US"/>
        </w:rPr>
        <w:t>main</w:t>
      </w:r>
      <w:r w:rsidRPr="00B21A32">
        <w:rPr>
          <w:sz w:val="28"/>
          <w:szCs w:val="28"/>
        </w:rPr>
        <w:t>()</w:t>
      </w:r>
      <w:r>
        <w:rPr>
          <w:sz w:val="28"/>
          <w:szCs w:val="28"/>
        </w:rPr>
        <w:t xml:space="preserve">. Дана функція </w:t>
      </w:r>
      <w:r>
        <w:rPr>
          <w:sz w:val="28"/>
          <w:szCs w:val="28"/>
          <w:lang w:val="uk-UA"/>
        </w:rPr>
        <w:t xml:space="preserve"> с початковою точкою для входу в програму.</w:t>
      </w:r>
      <w:r w:rsidRPr="00762B27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51.25pt;height:144.75pt;visibility:visible">
            <v:imagedata r:id="rId4" o:title=""/>
          </v:shape>
        </w:pic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Використовуймо в програмі такі значення як: оголошення даних(змінна і константа) , умовні оператори виконання або не виконання деякого оператора або групи операторів(</w:t>
      </w:r>
      <w:r>
        <w:rPr>
          <w:sz w:val="28"/>
          <w:szCs w:val="28"/>
          <w:lang w:val="en-US"/>
        </w:rPr>
        <w:t>if</w:t>
      </w:r>
      <w:r w:rsidRPr="000E4162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  <w:lang w:val="uk-UA"/>
        </w:rPr>
        <w:t>)</w:t>
      </w:r>
      <w:r w:rsidRPr="000E4162">
        <w:rPr>
          <w:sz w:val="28"/>
          <w:szCs w:val="28"/>
          <w:lang w:val="uk-UA"/>
        </w:rPr>
        <w:t>, оператор множинного вибору(</w:t>
      </w:r>
      <w:r>
        <w:rPr>
          <w:sz w:val="28"/>
          <w:szCs w:val="28"/>
          <w:lang w:val="en-US"/>
        </w:rPr>
        <w:t>switch</w:t>
      </w:r>
      <w:r w:rsidRPr="000E416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введення і виведення даних, та використання математичних функцій мови С++.</w:t>
      </w:r>
    </w:p>
    <w:p w:rsidR="003F0047" w:rsidRDefault="003F0047" w:rsidP="00B21A3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3-й Варіант</w:t>
      </w:r>
    </w:p>
    <w:p w:rsidR="003F0047" w:rsidRPr="00FF3F5F" w:rsidRDefault="003F0047" w:rsidP="00B21A32">
      <w:pPr>
        <w:rPr>
          <w:sz w:val="28"/>
          <w:szCs w:val="28"/>
          <w:lang w:val="en-US"/>
        </w:rPr>
      </w:pPr>
      <w:r w:rsidRPr="00FF3F5F">
        <w:rPr>
          <w:sz w:val="28"/>
          <w:szCs w:val="28"/>
          <w:lang w:val="en-US"/>
        </w:rPr>
        <w:pict>
          <v:shape id="_x0000_i1026" type="#_x0000_t75" style="width:179.25pt;height:189.75pt">
            <v:imagedata r:id="rId5" o:title=""/>
          </v:shape>
        </w:pic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Завдання а</w: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площу рівностороннього трикутника, довжина сторони якого задається з клавіатури.</w: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#include &lt;iostream&gt;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#include &lt;math.h&gt;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using namespace std;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int main()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{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int a;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double h, s, q;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cin&gt;&gt;a;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q  = a*a+(a*a)/4;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h = sqrt(q);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s = h*a;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cout&lt;&lt;s;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return 0;</w:t>
      </w:r>
    </w:p>
    <w:p w:rsidR="003F0047" w:rsidRPr="00C64AB6" w:rsidRDefault="003F0047" w:rsidP="000E4162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}</w:t>
      </w:r>
    </w:p>
    <w:p w:rsidR="003F0047" w:rsidRDefault="003F0047" w:rsidP="000E4162">
      <w:pPr>
        <w:rPr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2" o:spid="_x0000_i1027" type="#_x0000_t75" style="width:465pt;height:222pt;visibility:visible">
            <v:imagedata r:id="rId6" o:title=""/>
          </v:shape>
        </w:pict>
      </w:r>
    </w:p>
    <w:p w:rsidR="003F0047" w:rsidRDefault="003F0047" w:rsidP="000E41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Завдання б</w:t>
      </w:r>
    </w:p>
    <w:p w:rsidR="003F0047" w:rsidRDefault="003F0047" w:rsidP="000E41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дійсних чисел </w:t>
      </w:r>
      <w:r>
        <w:rPr>
          <w:sz w:val="28"/>
          <w:szCs w:val="28"/>
          <w:lang w:val="en-US"/>
        </w:rPr>
        <w:t>x</w:t>
      </w:r>
      <w:r w:rsidRPr="007C1D5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7C1D5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задати програмно у вигляд</w:t>
      </w:r>
      <w:r>
        <w:rPr>
          <w:sz w:val="28"/>
          <w:szCs w:val="28"/>
          <w:lang w:val="uk-UA"/>
        </w:rPr>
        <w:t xml:space="preserve">і констант, а значення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цілих чисел</w:t>
      </w:r>
      <w:r w:rsidRPr="007C1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 запитати у користувача. Піднести відповідно значення</w:t>
      </w:r>
      <w:r w:rsidRPr="007C1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C1D5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7C1D5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7C1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uk-UA"/>
        </w:rPr>
        <w:t xml:space="preserve">квадрат, а 2 інші значення збільшити на 10 при </w:t>
      </w:r>
      <w:r>
        <w:rPr>
          <w:sz w:val="28"/>
          <w:szCs w:val="28"/>
          <w:lang w:val="en-US"/>
        </w:rPr>
        <w:t>K</w:t>
      </w:r>
      <w:r w:rsidRPr="007C1D5A">
        <w:rPr>
          <w:sz w:val="28"/>
          <w:szCs w:val="28"/>
        </w:rPr>
        <w:t>&gt;2</w:t>
      </w:r>
      <w:r>
        <w:rPr>
          <w:sz w:val="28"/>
          <w:szCs w:val="28"/>
          <w:lang w:val="en-US"/>
        </w:rPr>
        <w:t>m</w:t>
      </w:r>
      <w:r w:rsidRPr="007C1D5A">
        <w:rPr>
          <w:sz w:val="28"/>
          <w:szCs w:val="28"/>
        </w:rPr>
        <w:t xml:space="preserve">^3, </w:t>
      </w:r>
      <w:r>
        <w:rPr>
          <w:sz w:val="28"/>
          <w:szCs w:val="28"/>
          <w:lang w:val="en-US"/>
        </w:rPr>
        <w:t>k</w:t>
      </w:r>
      <w:r w:rsidRPr="007C1D5A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t>m</w:t>
      </w:r>
      <w:r w:rsidRPr="007C1D5A">
        <w:rPr>
          <w:sz w:val="28"/>
          <w:szCs w:val="28"/>
        </w:rPr>
        <w:t xml:space="preserve">^3 </w:t>
      </w:r>
      <w:r>
        <w:rPr>
          <w:sz w:val="28"/>
          <w:szCs w:val="28"/>
          <w:lang w:val="en-US"/>
        </w:rPr>
        <w:t>and</w:t>
      </w:r>
      <w:r w:rsidRPr="007C1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7C1D5A">
        <w:rPr>
          <w:sz w:val="28"/>
          <w:szCs w:val="28"/>
        </w:rPr>
        <w:t>&gt;2</w:t>
      </w:r>
      <w:r>
        <w:rPr>
          <w:sz w:val="28"/>
          <w:szCs w:val="28"/>
          <w:lang w:val="en-US"/>
        </w:rPr>
        <w:t>m</w:t>
      </w:r>
      <w:r w:rsidRPr="007C1D5A">
        <w:rPr>
          <w:sz w:val="28"/>
          <w:szCs w:val="28"/>
        </w:rPr>
        <w:t xml:space="preserve">^3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ідповідно.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#include &lt;iostream&gt;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#include &lt;math.h&gt;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using namespace std;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int main()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{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int x, y, z;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int k, m, a;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x = y = z = 2;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cin&gt;&gt;k&gt;&gt;m;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a = 2*m*m*m;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if(k&lt;a)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{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 xml:space="preserve">     x*=x;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</w:r>
      <w:r w:rsidRPr="00C64AB6">
        <w:rPr>
          <w:sz w:val="24"/>
          <w:szCs w:val="24"/>
          <w:lang w:val="uk-UA"/>
        </w:rPr>
        <w:tab/>
        <w:t xml:space="preserve"> cout&lt;&lt;x;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}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else if(k == a||k&gt;a)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 xml:space="preserve"> {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 xml:space="preserve"> </w:t>
      </w:r>
      <w:r w:rsidRPr="00C64AB6">
        <w:rPr>
          <w:sz w:val="24"/>
          <w:szCs w:val="24"/>
          <w:lang w:val="uk-UA"/>
        </w:rPr>
        <w:tab/>
        <w:t>y = 10+y;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 xml:space="preserve"> </w:t>
      </w:r>
      <w:r w:rsidRPr="00C64AB6">
        <w:rPr>
          <w:sz w:val="24"/>
          <w:szCs w:val="24"/>
          <w:lang w:val="uk-UA"/>
        </w:rPr>
        <w:tab/>
        <w:t>z = 10+z;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 xml:space="preserve"> </w:t>
      </w:r>
      <w:r w:rsidRPr="00C64AB6">
        <w:rPr>
          <w:sz w:val="24"/>
          <w:szCs w:val="24"/>
          <w:lang w:val="uk-UA"/>
        </w:rPr>
        <w:tab/>
        <w:t>cout&lt;&lt;y&lt;&lt;endl;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 xml:space="preserve">  </w:t>
      </w:r>
      <w:r w:rsidRPr="00C64AB6">
        <w:rPr>
          <w:sz w:val="24"/>
          <w:szCs w:val="24"/>
          <w:lang w:val="uk-UA"/>
        </w:rPr>
        <w:tab/>
        <w:t>cout&lt;&lt;z;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 xml:space="preserve"> }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 xml:space="preserve"> return 0;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}</w:t>
      </w:r>
    </w:p>
    <w:p w:rsidR="003F0047" w:rsidRDefault="003F0047" w:rsidP="007C1D5A">
      <w:pPr>
        <w:rPr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3" o:spid="_x0000_i1028" type="#_x0000_t75" style="width:402.75pt;height:189pt;visibility:visible">
            <v:imagedata r:id="rId7" o:title=""/>
          </v:shape>
        </w:pict>
      </w:r>
    </w:p>
    <w:p w:rsidR="003F0047" w:rsidRDefault="003F0047" w:rsidP="007C1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Завдання В</w:t>
      </w:r>
    </w:p>
    <w:p w:rsidR="003F0047" w:rsidRDefault="003F0047" w:rsidP="007C1D5A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клавіатури задається трьохзначне число. Визначити чи входить до нього програмно задана цифра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 xml:space="preserve">  #include &lt;iostream&gt;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#include &lt;math.h&gt;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using namespace std;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int main()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{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int x, a1, a2, a3;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cin&gt;&gt;x;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int a = 3;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a1 = x/100;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a2 = (x/10)%10;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a3 = x%10;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cout&lt;&lt;a1&lt;&lt;" "&lt;&lt;a2&lt;&lt;" "&lt;&lt;a3&lt;&lt;endl;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if(a1==a||a2==a||a3==a)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</w:r>
      <w:r w:rsidRPr="00C64AB6">
        <w:rPr>
          <w:sz w:val="24"/>
          <w:szCs w:val="24"/>
          <w:lang w:val="uk-UA"/>
        </w:rPr>
        <w:tab/>
        <w:t>cout&lt;&lt;a&lt;&lt;" vhodit do chisla "&lt;&lt;x;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else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</w:r>
      <w:r w:rsidRPr="00C64AB6">
        <w:rPr>
          <w:sz w:val="24"/>
          <w:szCs w:val="24"/>
          <w:lang w:val="uk-UA"/>
        </w:rPr>
        <w:tab/>
        <w:t>cout&lt;&lt;"ne vhodit";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  <w:t>return 0;</w:t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ab/>
      </w:r>
    </w:p>
    <w:p w:rsidR="003F0047" w:rsidRPr="00C64AB6" w:rsidRDefault="003F0047" w:rsidP="007C1D5A">
      <w:pPr>
        <w:rPr>
          <w:sz w:val="24"/>
          <w:szCs w:val="24"/>
          <w:lang w:val="uk-UA"/>
        </w:rPr>
      </w:pPr>
      <w:r w:rsidRPr="00C64AB6">
        <w:rPr>
          <w:sz w:val="24"/>
          <w:szCs w:val="24"/>
          <w:lang w:val="uk-UA"/>
        </w:rPr>
        <w:t>}</w:t>
      </w:r>
    </w:p>
    <w:p w:rsidR="003F0047" w:rsidRDefault="003F0047" w:rsidP="007C1D5A">
      <w:pPr>
        <w:rPr>
          <w:sz w:val="28"/>
          <w:szCs w:val="28"/>
        </w:rPr>
      </w:pPr>
      <w:r>
        <w:rPr>
          <w:noProof/>
          <w:lang w:eastAsia="ru-RU"/>
        </w:rPr>
        <w:pict>
          <v:shape id="Рисунок 4" o:spid="_x0000_i1029" type="#_x0000_t75" style="width:381.75pt;height:149.25pt;visibility:visible">
            <v:imagedata r:id="rId8" o:title=""/>
          </v:shape>
        </w:pict>
      </w:r>
    </w:p>
    <w:p w:rsidR="003F0047" w:rsidRDefault="003F0047" w:rsidP="007C1D5A">
      <w:pPr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Завдання г</w:t>
      </w:r>
    </w:p>
    <w:p w:rsidR="003F0047" w:rsidRPr="007C1D5A" w:rsidRDefault="003F0047" w:rsidP="007C1D5A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 для заданих з клавіатури значень параметрів </w:t>
      </w:r>
      <w:r>
        <w:rPr>
          <w:sz w:val="28"/>
          <w:szCs w:val="28"/>
          <w:lang w:val="en-US"/>
        </w:rPr>
        <w:t>a</w:t>
      </w:r>
      <w:r w:rsidRPr="007C1D5A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b</w:t>
      </w:r>
      <w:r w:rsidRPr="007C1D5A">
        <w:rPr>
          <w:sz w:val="28"/>
          <w:szCs w:val="28"/>
        </w:rPr>
        <w:t xml:space="preserve"> </w:t>
      </w:r>
      <w:r>
        <w:rPr>
          <w:sz w:val="28"/>
          <w:szCs w:val="28"/>
        </w:rPr>
        <w:t>наступн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значення.</w:t>
      </w:r>
    </w:p>
    <w:p w:rsidR="003F0047" w:rsidRDefault="003F0047" w:rsidP="00B21A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pict>
          <v:shape id="Рисунок 5" o:spid="_x0000_i1030" type="#_x0000_t75" style="width:105pt;height:50.25pt;visibility:visible">
            <v:imagedata r:id="rId9" o:title=""/>
          </v:shape>
        </w:pict>
      </w:r>
    </w:p>
    <w:p w:rsidR="003F0047" w:rsidRDefault="003F0047" w:rsidP="00B21A32">
      <w:pPr>
        <w:rPr>
          <w:sz w:val="28"/>
          <w:szCs w:val="28"/>
          <w:lang w:val="uk-UA"/>
        </w:rPr>
      </w:pP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#include &lt;iostream&gt;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#include &lt;math.h&gt;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using namespace std;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int main()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{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double a, b;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double x, y, c, d, d1, n;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cin&gt;&gt;a&gt;&gt;b;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c  = sin(a);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x = a + pow(b,2)+ pow(c, 3);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d = sqrt(fabs(x));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d1 = exp(d);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n = pow(cos(x), 2);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y = 5*d1 +n;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cout&lt;&lt;"c = "&lt;&lt; c&lt;&lt;endl;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cout&lt;&lt;"x = "&lt;&lt; x&lt;&lt;endl;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cout&lt;&lt;"y = "&lt;&lt; y&lt;&lt;endl;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ab/>
        <w:t>return 0;</w:t>
      </w:r>
    </w:p>
    <w:p w:rsidR="003F0047" w:rsidRPr="00C64AB6" w:rsidRDefault="003F0047" w:rsidP="007C1D5A">
      <w:pPr>
        <w:rPr>
          <w:lang w:val="uk-UA"/>
        </w:rPr>
      </w:pPr>
      <w:r w:rsidRPr="00C64AB6">
        <w:rPr>
          <w:lang w:val="uk-UA"/>
        </w:rPr>
        <w:t>}</w:t>
      </w:r>
    </w:p>
    <w:p w:rsidR="003F0047" w:rsidRDefault="003F0047" w:rsidP="007C1D5A">
      <w:pPr>
        <w:rPr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6" o:spid="_x0000_i1031" type="#_x0000_t75" style="width:465pt;height:208.5pt;visibility:visible">
            <v:imagedata r:id="rId10" o:title=""/>
          </v:shape>
        </w:pict>
      </w:r>
    </w:p>
    <w:p w:rsidR="003F0047" w:rsidRPr="000E4162" w:rsidRDefault="003F0047" w:rsidP="007C1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Отримав необхідні знання і навички, для програмування, з використанням лінійних алгоритмів і алгоритмів з розгалуженою структурою, та навчитися використовувати їх. Вивчив умовні оператори, та оператори множинного вибору. Написав програми мовою с++ які працюють правильно.</w:t>
      </w:r>
      <w:bookmarkStart w:id="0" w:name="_GoBack"/>
      <w:bookmarkEnd w:id="0"/>
    </w:p>
    <w:sectPr w:rsidR="003F0047" w:rsidRPr="000E4162" w:rsidSect="0034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01B"/>
    <w:rsid w:val="00041BAC"/>
    <w:rsid w:val="000E4162"/>
    <w:rsid w:val="001C70F5"/>
    <w:rsid w:val="00204D9D"/>
    <w:rsid w:val="0026101B"/>
    <w:rsid w:val="00343D50"/>
    <w:rsid w:val="003B22A5"/>
    <w:rsid w:val="003F0047"/>
    <w:rsid w:val="006D2BDE"/>
    <w:rsid w:val="007378CA"/>
    <w:rsid w:val="00762B27"/>
    <w:rsid w:val="007C1D5A"/>
    <w:rsid w:val="00AB3605"/>
    <w:rsid w:val="00B21A32"/>
    <w:rsid w:val="00C22348"/>
    <w:rsid w:val="00C64AB6"/>
    <w:rsid w:val="00C71385"/>
    <w:rsid w:val="00FF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5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7</Pages>
  <Words>455</Words>
  <Characters>2598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4</cp:revision>
  <dcterms:created xsi:type="dcterms:W3CDTF">2018-02-18T06:08:00Z</dcterms:created>
  <dcterms:modified xsi:type="dcterms:W3CDTF">2018-02-19T08:04:00Z</dcterms:modified>
</cp:coreProperties>
</file>